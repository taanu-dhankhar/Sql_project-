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8BA4D" w14:textId="38AC6034" w:rsidR="00597233" w:rsidRDefault="00B3248A">
      <w:pPr>
        <w:pStyle w:val="Heading1"/>
      </w:pPr>
      <w:r>
        <w:t>SQL PROJECT- MUSIC STORE DATA ANALYSIS</w:t>
      </w:r>
    </w:p>
    <w:p w14:paraId="1A4F49C0" w14:textId="0481DB84" w:rsidR="00B3248A" w:rsidRPr="00B3248A" w:rsidRDefault="00B3248A">
      <w:pPr>
        <w:pStyle w:val="Heading2"/>
        <w:rPr>
          <w:sz w:val="36"/>
          <w:szCs w:val="32"/>
        </w:rPr>
      </w:pPr>
      <w:r w:rsidRPr="00B3248A">
        <w:rPr>
          <w:sz w:val="36"/>
          <w:szCs w:val="32"/>
        </w:rPr>
        <w:t>Questions:</w:t>
      </w:r>
    </w:p>
    <w:p w14:paraId="11CFD743" w14:textId="77777777" w:rsidR="00B3248A" w:rsidRDefault="00B3248A" w:rsidP="00B3248A">
      <w:r>
        <w:t>1.</w:t>
      </w:r>
      <w:r w:rsidRPr="00B3248A">
        <w:t xml:space="preserve">Who is the senior most employee based on job title? </w:t>
      </w:r>
    </w:p>
    <w:p w14:paraId="280EAB1E" w14:textId="77777777" w:rsidR="00B3248A" w:rsidRDefault="00B3248A" w:rsidP="00B3248A">
      <w:r w:rsidRPr="00B3248A">
        <w:t xml:space="preserve">2. Which countries have the most Invoices? </w:t>
      </w:r>
    </w:p>
    <w:p w14:paraId="5F972759" w14:textId="77777777" w:rsidR="00B3248A" w:rsidRDefault="00B3248A" w:rsidP="00B3248A">
      <w:r w:rsidRPr="00B3248A">
        <w:t xml:space="preserve">3. What are top 3 values of total invoice? </w:t>
      </w:r>
    </w:p>
    <w:p w14:paraId="18E9CDB9" w14:textId="5C85F21F" w:rsidR="00B3248A" w:rsidRDefault="00B3248A" w:rsidP="00B3248A">
      <w:r w:rsidRPr="00B3248A">
        <w:t>4. Which city has the best customers? We would like to throw a promotional Music Festival in the city we made the most money. Write a query that returns one city that has the highest sum of invoice totals. Return both the city name &amp; sum of all invoice totals</w:t>
      </w:r>
      <w:r>
        <w:t>.</w:t>
      </w:r>
      <w:r w:rsidRPr="00B3248A">
        <w:t xml:space="preserve"> </w:t>
      </w:r>
    </w:p>
    <w:p w14:paraId="1496B96E" w14:textId="77777777" w:rsidR="00B3248A" w:rsidRDefault="00B3248A" w:rsidP="00B3248A">
      <w:r w:rsidRPr="00B3248A">
        <w:t>5. Who is the best customer? The customer who has spent the most money will be declared the best customer. Write a query that returns the person who has spent the most money</w:t>
      </w:r>
      <w:r>
        <w:t>.</w:t>
      </w:r>
    </w:p>
    <w:p w14:paraId="4D7726FF" w14:textId="54CFC111" w:rsidR="00B3248A" w:rsidRDefault="00B3248A" w:rsidP="00B3248A">
      <w:r>
        <w:t>6</w:t>
      </w:r>
      <w:r w:rsidRPr="00B3248A">
        <w:t>. Write query to return the email, first name, last name, &amp; Genre of all Rock Music listeners. Return your list ordered alphabetically by email starting with A</w:t>
      </w:r>
      <w:r>
        <w:t>.</w:t>
      </w:r>
      <w:r w:rsidRPr="00B3248A">
        <w:t xml:space="preserve"> </w:t>
      </w:r>
    </w:p>
    <w:p w14:paraId="352AFA0B" w14:textId="231AC3A1" w:rsidR="00B3248A" w:rsidRDefault="00B3248A" w:rsidP="00B3248A">
      <w:r>
        <w:t>7</w:t>
      </w:r>
      <w:r w:rsidRPr="00B3248A">
        <w:t>. Let's invite the artists who have written the most rock music in our dataset. Write a query that returns the Artist name and total track count of the top 10 rock bands</w:t>
      </w:r>
      <w:r>
        <w:t>.</w:t>
      </w:r>
      <w:r w:rsidRPr="00B3248A">
        <w:t xml:space="preserve"> </w:t>
      </w:r>
    </w:p>
    <w:p w14:paraId="55CF6943" w14:textId="5AFC7B80" w:rsidR="00B3248A" w:rsidRDefault="00B3248A" w:rsidP="00B3248A">
      <w:r>
        <w:t>8</w:t>
      </w:r>
      <w:r w:rsidRPr="00B3248A">
        <w:t>. Return all the track names that have a song length longer than the average song length. Return the Name and Milliseconds for each track. Order by the song length with the longest songs listed first</w:t>
      </w:r>
      <w:r>
        <w:t>.</w:t>
      </w:r>
      <w:r w:rsidRPr="00B3248A">
        <w:t xml:space="preserve"> </w:t>
      </w:r>
    </w:p>
    <w:p w14:paraId="33E7E9DA" w14:textId="6F278A95" w:rsidR="00B3248A" w:rsidRDefault="00B3248A" w:rsidP="00B3248A">
      <w:r>
        <w:t>9</w:t>
      </w:r>
      <w:r w:rsidRPr="00B3248A">
        <w:t>. Find how much amount spent by each customer on artists? Write a query to return customer name, artist name and total spent.</w:t>
      </w:r>
    </w:p>
    <w:p w14:paraId="4AF255C2" w14:textId="6F56B5DB" w:rsidR="00B3248A" w:rsidRDefault="00B3248A" w:rsidP="00B3248A">
      <w:r>
        <w:t>10</w:t>
      </w:r>
      <w:r w:rsidRPr="00B3248A">
        <w:t xml:space="preserve">. We want to find out the most popular music Genre for each country. We determine the most popular genre as the genre with the highest number of purchases. Write a query that returns each country along with the top </w:t>
      </w:r>
      <w:r w:rsidRPr="00B3248A">
        <w:lastRenderedPageBreak/>
        <w:t>Genre. For countries where the maximum number of purchases is shared return all Genres</w:t>
      </w:r>
      <w:r>
        <w:t>.</w:t>
      </w:r>
    </w:p>
    <w:p w14:paraId="41245C63" w14:textId="26575DE4" w:rsidR="00B3248A" w:rsidRPr="00B3248A" w:rsidRDefault="00B3248A" w:rsidP="00B3248A">
      <w:r>
        <w:t>11</w:t>
      </w:r>
      <w:r w:rsidRPr="00B3248A">
        <w:t>.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t>.</w:t>
      </w:r>
    </w:p>
    <w:p w14:paraId="55E7A0BA" w14:textId="2AF927F2" w:rsidR="00597233" w:rsidRDefault="00597233" w:rsidP="00B3248A"/>
    <w:p w14:paraId="20AB0A31" w14:textId="77777777" w:rsidR="00B3248A" w:rsidRPr="00B3248A" w:rsidRDefault="00B3248A" w:rsidP="00B3248A"/>
    <w:sectPr w:rsidR="00B3248A" w:rsidRPr="00B3248A">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00F04" w14:textId="77777777" w:rsidR="00B3248A" w:rsidRDefault="00B3248A">
      <w:r>
        <w:separator/>
      </w:r>
    </w:p>
    <w:p w14:paraId="5A9CD6C8" w14:textId="77777777" w:rsidR="00B3248A" w:rsidRDefault="00B3248A"/>
  </w:endnote>
  <w:endnote w:type="continuationSeparator" w:id="0">
    <w:p w14:paraId="6F101D64" w14:textId="77777777" w:rsidR="00B3248A" w:rsidRDefault="00B3248A">
      <w:r>
        <w:continuationSeparator/>
      </w:r>
    </w:p>
    <w:p w14:paraId="58447917" w14:textId="77777777" w:rsidR="00B3248A" w:rsidRDefault="00B324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010902AE" w14:textId="77777777" w:rsidR="00597233" w:rsidRDefault="00B3248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CF1D1" w14:textId="77777777" w:rsidR="00B3248A" w:rsidRDefault="00B3248A">
      <w:r>
        <w:separator/>
      </w:r>
    </w:p>
    <w:p w14:paraId="26A5CA00" w14:textId="77777777" w:rsidR="00B3248A" w:rsidRDefault="00B3248A"/>
  </w:footnote>
  <w:footnote w:type="continuationSeparator" w:id="0">
    <w:p w14:paraId="48DA759E" w14:textId="77777777" w:rsidR="00B3248A" w:rsidRDefault="00B3248A">
      <w:r>
        <w:continuationSeparator/>
      </w:r>
    </w:p>
    <w:p w14:paraId="7FDF0610" w14:textId="77777777" w:rsidR="00B3248A" w:rsidRDefault="00B324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6D4FAA"/>
    <w:multiLevelType w:val="hybridMultilevel"/>
    <w:tmpl w:val="CB668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0782750">
    <w:abstractNumId w:val="1"/>
  </w:num>
  <w:num w:numId="2" w16cid:durableId="1519662248">
    <w:abstractNumId w:val="0"/>
  </w:num>
  <w:num w:numId="3" w16cid:durableId="1487478101">
    <w:abstractNumId w:val="3"/>
  </w:num>
  <w:num w:numId="4" w16cid:durableId="1658528929">
    <w:abstractNumId w:val="4"/>
  </w:num>
  <w:num w:numId="5" w16cid:durableId="1837303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8A"/>
    <w:rsid w:val="00597233"/>
    <w:rsid w:val="00AA3A20"/>
    <w:rsid w:val="00B1215D"/>
    <w:rsid w:val="00B3248A"/>
    <w:rsid w:val="00E6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40802"/>
  <w15:chartTrackingRefBased/>
  <w15:docId w15:val="{E0FBB500-3CA3-AE44-88E7-C7C20BEC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annudhankhar/Library/Containers/com.microsoft.Word/Data/Library/Application%20Support/Microsoft/Office/16.0/DTS/en-IN%7bBD4C80F5-7F1F-234E-96F2-A348B455A741%7d/%7b75AD56E4-BEE3-5646-BC83-8D26EE3707FC%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Tannu Dhankhar</dc:creator>
  <cp:keywords/>
  <dc:description/>
  <cp:lastModifiedBy>Tannu Dhankhar</cp:lastModifiedBy>
  <cp:revision>2</cp:revision>
  <dcterms:created xsi:type="dcterms:W3CDTF">2024-07-30T14:52:00Z</dcterms:created>
  <dcterms:modified xsi:type="dcterms:W3CDTF">2024-07-30T14:52:00Z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